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Project Based Learning:"/>
        <w:tag w:val="Project Based Learning:"/>
        <w:id w:val="1774592350"/>
        <w:placeholder>
          <w:docPart w:val="D1BD59B3AD6D4BB7B54FC0C6CBEBCF96"/>
        </w:placeholder>
        <w:temporary/>
        <w:showingPlcHdr/>
        <w15:appearance w15:val="hidden"/>
      </w:sdtPr>
      <w:sdtEndPr/>
      <w:sdtContent>
        <w:p w14:paraId="3FCED30D" w14:textId="77777777" w:rsidR="00076856" w:rsidRPr="00874AA1" w:rsidRDefault="00874AA1" w:rsidP="00874AA1">
          <w:pPr>
            <w:pStyle w:val="Title"/>
          </w:pPr>
          <w:r w:rsidRPr="00874AA1">
            <w:t>Project Based Learning:</w:t>
          </w:r>
        </w:p>
      </w:sdtContent>
    </w:sdt>
    <w:p w14:paraId="7C8370F0" w14:textId="31D7B411" w:rsidR="00076856" w:rsidRPr="00874AA1" w:rsidRDefault="00BB1FBC" w:rsidP="00874AA1">
      <w:pPr>
        <w:pStyle w:val="Title"/>
      </w:pPr>
      <w:r>
        <w:t>SSM Stack – Movie Task List</w:t>
      </w:r>
    </w:p>
    <w:p w14:paraId="59909182" w14:textId="77777777" w:rsidR="00563FE4" w:rsidRPr="00874AA1" w:rsidRDefault="003B6F66" w:rsidP="00874AA1">
      <w:pPr>
        <w:pStyle w:val="Heading1"/>
      </w:pPr>
      <w:sdt>
        <w:sdtPr>
          <w:alias w:val="Project Overview:"/>
          <w:tag w:val="Project Overview:"/>
          <w:id w:val="-231312045"/>
          <w:placeholder>
            <w:docPart w:val="1443023D43BF4287A184799AA5C24DD3"/>
          </w:placeholder>
          <w:temporary/>
          <w:showingPlcHdr/>
          <w15:appearance w15:val="hidden"/>
        </w:sdtPr>
        <w:sdtEndPr/>
        <w:sdtContent>
          <w:r w:rsidR="00874AA1" w:rsidRPr="00874AA1">
            <w:t>Project Overview:</w:t>
          </w:r>
        </w:sdtContent>
      </w:sdt>
    </w:p>
    <w:p w14:paraId="1A2B1ED7" w14:textId="31353B7F" w:rsidR="00563FE4" w:rsidRPr="00874AA1" w:rsidRDefault="00BB1FBC" w:rsidP="00874AA1">
      <w:r>
        <w:t xml:space="preserve">This project is going to be building an app from the ground up using our stack. The application is a simple one, and does not need to be perfect, but it needs to be highly functional. The Movie Task list is a simple app where you will create a task list of movies for users to watch that includes most of the standard things we do in a simpler form. </w:t>
      </w:r>
    </w:p>
    <w:p w14:paraId="034AE631" w14:textId="737888E0" w:rsidR="00563FE4" w:rsidRPr="00874AA1" w:rsidRDefault="00BB1FBC" w:rsidP="00874AA1">
      <w:pPr>
        <w:pStyle w:val="Heading1"/>
      </w:pPr>
      <w:r>
        <w:t xml:space="preserve">Stack: </w:t>
      </w:r>
    </w:p>
    <w:p w14:paraId="6B6D8F3C" w14:textId="1A46FC01" w:rsidR="00563FE4" w:rsidRPr="00874AA1" w:rsidRDefault="00BB1FBC" w:rsidP="00874AA1">
      <w:pPr>
        <w:pStyle w:val="ListBullet"/>
      </w:pPr>
      <w:r>
        <w:t>NodeJS/Express – This will be used for the framework the application sits on</w:t>
      </w:r>
    </w:p>
    <w:p w14:paraId="651CDBCB" w14:textId="6D354476" w:rsidR="001E3ADA" w:rsidRPr="00874AA1" w:rsidRDefault="00BB1FBC" w:rsidP="00874AA1">
      <w:pPr>
        <w:pStyle w:val="ListBullet"/>
      </w:pPr>
      <w:r>
        <w:t>Database – Feel free to use any database that you feel comfortable with</w:t>
      </w:r>
    </w:p>
    <w:p w14:paraId="1F28FA5A" w14:textId="77085685" w:rsidR="00563FE4" w:rsidRDefault="00BB1FBC" w:rsidP="00874AA1">
      <w:pPr>
        <w:pStyle w:val="ListBullet"/>
      </w:pPr>
      <w:r>
        <w:t>JavaScript/jQuery – The language you will be using to perform all the functions of the application</w:t>
      </w:r>
    </w:p>
    <w:p w14:paraId="052183E9" w14:textId="45CD3C25" w:rsidR="00BB1FBC" w:rsidRDefault="00BB1FBC" w:rsidP="00874AA1">
      <w:pPr>
        <w:pStyle w:val="ListBullet"/>
      </w:pPr>
      <w:r>
        <w:t xml:space="preserve">API – You will find and use an API for the actual movie list data </w:t>
      </w:r>
    </w:p>
    <w:p w14:paraId="6D8925BD" w14:textId="066B72DB" w:rsidR="00BB1FBC" w:rsidRDefault="00BB1FBC" w:rsidP="00874AA1">
      <w:pPr>
        <w:pStyle w:val="ListBullet"/>
      </w:pPr>
      <w:r>
        <w:t xml:space="preserve">AJAX – You will need this to make your application dynamic </w:t>
      </w:r>
    </w:p>
    <w:p w14:paraId="63220057" w14:textId="090BDFE8" w:rsidR="00FB2D8C" w:rsidRDefault="00FB2D8C" w:rsidP="00874AA1">
      <w:pPr>
        <w:pStyle w:val="ListBullet"/>
      </w:pPr>
      <w:r>
        <w:t xml:space="preserve">Passport Authentication – You will use this to pull user data and filter, as well as set it up so only they can log in and see their own stuff </w:t>
      </w:r>
    </w:p>
    <w:p w14:paraId="3944430C" w14:textId="1DC312E0" w:rsidR="00BB1FBC" w:rsidRPr="00874AA1" w:rsidRDefault="00BB1FBC" w:rsidP="00874AA1">
      <w:pPr>
        <w:pStyle w:val="ListBullet"/>
      </w:pPr>
      <w:r>
        <w:t>MD Bootstrap – The front-end framework used on the base of Bootstrap</w:t>
      </w:r>
    </w:p>
    <w:p w14:paraId="02190EFD" w14:textId="77777777" w:rsidR="00563FE4" w:rsidRPr="00874AA1" w:rsidRDefault="003B6F66" w:rsidP="00874AA1">
      <w:pPr>
        <w:pStyle w:val="Heading1"/>
      </w:pPr>
      <w:sdt>
        <w:sdtPr>
          <w:alias w:val="Objectives:"/>
          <w:tag w:val="Objectives:"/>
          <w:id w:val="-63415929"/>
          <w:placeholder>
            <w:docPart w:val="BC60BBED6A7F49C096DF4007DB511C34"/>
          </w:placeholder>
          <w:temporary/>
          <w:showingPlcHdr/>
          <w15:appearance w15:val="hidden"/>
        </w:sdtPr>
        <w:sdtEndPr/>
        <w:sdtContent>
          <w:r w:rsidR="00874AA1" w:rsidRPr="00874AA1">
            <w:t>Objectives:</w:t>
          </w:r>
        </w:sdtContent>
      </w:sdt>
    </w:p>
    <w:p w14:paraId="1660AD8B" w14:textId="28E9F1F4" w:rsidR="001E3ADA" w:rsidRPr="00874AA1" w:rsidRDefault="00BB1FBC" w:rsidP="00874AA1">
      <w:pPr>
        <w:pStyle w:val="ListBullet"/>
      </w:pPr>
      <w:r>
        <w:t xml:space="preserve">Show </w:t>
      </w:r>
      <w:r w:rsidR="00812EF1">
        <w:t xml:space="preserve">basic </w:t>
      </w:r>
      <w:r>
        <w:t>competency in our software stack</w:t>
      </w:r>
    </w:p>
    <w:p w14:paraId="15EE78BB" w14:textId="6E45BD3B" w:rsidR="001E3ADA" w:rsidRPr="00874AA1" w:rsidRDefault="00BB1FBC" w:rsidP="00874AA1">
      <w:pPr>
        <w:pStyle w:val="ListBullet"/>
      </w:pPr>
      <w:r>
        <w:t xml:space="preserve">Gauge the level at which you can perform the tasks using this write up </w:t>
      </w:r>
    </w:p>
    <w:p w14:paraId="789A5022" w14:textId="113424B4" w:rsidR="001E3ADA" w:rsidRPr="00874AA1" w:rsidRDefault="00BB1FBC" w:rsidP="00874AA1">
      <w:pPr>
        <w:pStyle w:val="ListBullet"/>
      </w:pPr>
      <w:r>
        <w:t>To determine how quickly you can learn and utilize new skills to complete the project</w:t>
      </w:r>
    </w:p>
    <w:p w14:paraId="53011D04" w14:textId="0320B556" w:rsidR="00563FE4" w:rsidRPr="00874AA1" w:rsidRDefault="00BB1FBC" w:rsidP="00874AA1">
      <w:pPr>
        <w:pStyle w:val="Heading1"/>
      </w:pPr>
      <w:r>
        <w:t xml:space="preserve">Movie Task List functionality: </w:t>
      </w:r>
    </w:p>
    <w:p w14:paraId="7D00249C" w14:textId="3D76FE14" w:rsidR="00FB2D8C" w:rsidRDefault="00FB2D8C" w:rsidP="00BB1FBC">
      <w:pPr>
        <w:pStyle w:val="Normal-Indented"/>
        <w:numPr>
          <w:ilvl w:val="0"/>
          <w:numId w:val="5"/>
        </w:numPr>
      </w:pPr>
      <w:r>
        <w:t xml:space="preserve">Users will have to have authentication to login </w:t>
      </w:r>
    </w:p>
    <w:p w14:paraId="18FE25B3" w14:textId="5C00EBD1" w:rsidR="00812EF1" w:rsidRDefault="00812EF1" w:rsidP="00BB1FBC">
      <w:pPr>
        <w:pStyle w:val="Normal-Indented"/>
        <w:numPr>
          <w:ilvl w:val="0"/>
          <w:numId w:val="5"/>
        </w:numPr>
      </w:pPr>
      <w:r>
        <w:t>If they do not have an account, they should have the ability to sign up using an email and create a password</w:t>
      </w:r>
    </w:p>
    <w:p w14:paraId="6935A883" w14:textId="77777777" w:rsidR="00812EF1" w:rsidRDefault="00812EF1" w:rsidP="00812EF1">
      <w:pPr>
        <w:pStyle w:val="Normal-Indented"/>
        <w:numPr>
          <w:ilvl w:val="0"/>
          <w:numId w:val="5"/>
        </w:numPr>
      </w:pPr>
      <w:r>
        <w:t>When users log in, they should only be able to see their own movies</w:t>
      </w:r>
    </w:p>
    <w:p w14:paraId="4A8E9EC7" w14:textId="77777777" w:rsidR="00812EF1" w:rsidRDefault="00812EF1" w:rsidP="00812EF1">
      <w:pPr>
        <w:pStyle w:val="Normal-Indented"/>
        <w:numPr>
          <w:ilvl w:val="0"/>
          <w:numId w:val="5"/>
        </w:numPr>
      </w:pPr>
      <w:r>
        <w:t>There should be one user who can see everyone’s movie list</w:t>
      </w:r>
    </w:p>
    <w:p w14:paraId="511C16C2" w14:textId="77777777" w:rsidR="00812EF1" w:rsidRDefault="00812EF1" w:rsidP="00812EF1">
      <w:pPr>
        <w:pStyle w:val="Normal-Indented"/>
        <w:numPr>
          <w:ilvl w:val="0"/>
          <w:numId w:val="5"/>
        </w:numPr>
      </w:pPr>
      <w:r>
        <w:t>Users should have the ability to search movies to select the movie of choice</w:t>
      </w:r>
    </w:p>
    <w:p w14:paraId="0C4C6119" w14:textId="4352D23A" w:rsidR="00812EF1" w:rsidRDefault="00812EF1" w:rsidP="00812EF1">
      <w:pPr>
        <w:pStyle w:val="Normal-Indented"/>
        <w:numPr>
          <w:ilvl w:val="0"/>
          <w:numId w:val="5"/>
        </w:numPr>
      </w:pPr>
      <w:r>
        <w:t>Users will be able to select a movie, and set a date in which they need to watch the movi</w:t>
      </w:r>
      <w:r>
        <w:t>e</w:t>
      </w:r>
    </w:p>
    <w:p w14:paraId="6CC2F53F" w14:textId="068D7CFA" w:rsidR="001E3ADA" w:rsidRDefault="00BB1FBC" w:rsidP="00BB1FBC">
      <w:pPr>
        <w:pStyle w:val="Normal-Indented"/>
        <w:numPr>
          <w:ilvl w:val="0"/>
          <w:numId w:val="5"/>
        </w:numPr>
      </w:pPr>
      <w:r>
        <w:t xml:space="preserve">The app should be able to pull data from an API source to get relevant movie data. </w:t>
      </w:r>
    </w:p>
    <w:p w14:paraId="4DC25959" w14:textId="4A325F7A" w:rsidR="00FB2D8C" w:rsidRDefault="00FB2D8C" w:rsidP="00BB1FBC">
      <w:pPr>
        <w:pStyle w:val="Normal-Indented"/>
        <w:numPr>
          <w:ilvl w:val="0"/>
          <w:numId w:val="5"/>
        </w:numPr>
      </w:pPr>
      <w:r>
        <w:t>After the users select their movie, in their list there should be an option to change the status of where they are at (Watching movie, Delayed, Unwatched, Watched)</w:t>
      </w:r>
    </w:p>
    <w:p w14:paraId="0985B679" w14:textId="1876D67B" w:rsidR="00FB2D8C" w:rsidRDefault="00FB2D8C" w:rsidP="00FB2D8C">
      <w:pPr>
        <w:pStyle w:val="Normal-Indented"/>
        <w:numPr>
          <w:ilvl w:val="1"/>
          <w:numId w:val="5"/>
        </w:numPr>
      </w:pPr>
      <w:r>
        <w:t>The status should also default to Unwatched upon submission</w:t>
      </w:r>
    </w:p>
    <w:p w14:paraId="220EDB98" w14:textId="0CD91266" w:rsidR="00606166" w:rsidRDefault="00606166" w:rsidP="00606166">
      <w:pPr>
        <w:pStyle w:val="Normal-Indented"/>
        <w:numPr>
          <w:ilvl w:val="0"/>
          <w:numId w:val="5"/>
        </w:numPr>
      </w:pPr>
      <w:r>
        <w:t xml:space="preserve">If the movie is not marked as “Watched” and it is past the due date set, then those movies need to be flagged somehow to show they are past due. </w:t>
      </w:r>
    </w:p>
    <w:p w14:paraId="23F5DEA0" w14:textId="6EDED202" w:rsidR="00FB2D8C" w:rsidRDefault="00FB2D8C" w:rsidP="00BB1FBC">
      <w:pPr>
        <w:pStyle w:val="Normal-Indented"/>
        <w:numPr>
          <w:ilvl w:val="0"/>
          <w:numId w:val="5"/>
        </w:numPr>
      </w:pPr>
      <w:r>
        <w:t>The application should be very easy to use and understand from the front-end standpoint</w:t>
      </w:r>
    </w:p>
    <w:p w14:paraId="5124FF3A" w14:textId="439C8CA4" w:rsidR="00FB2D8C" w:rsidRDefault="00FB2D8C" w:rsidP="00BB1FBC">
      <w:pPr>
        <w:pStyle w:val="Normal-Indented"/>
        <w:numPr>
          <w:ilvl w:val="0"/>
          <w:numId w:val="5"/>
        </w:numPr>
      </w:pPr>
      <w:r>
        <w:lastRenderedPageBreak/>
        <w:t>In their main list, it should only show movies they need to watch in the next 7 days</w:t>
      </w:r>
    </w:p>
    <w:p w14:paraId="67CC35B5" w14:textId="48F02108" w:rsidR="00FB2D8C" w:rsidRDefault="00FB2D8C" w:rsidP="00FB2D8C">
      <w:pPr>
        <w:pStyle w:val="Normal-Indented"/>
        <w:numPr>
          <w:ilvl w:val="1"/>
          <w:numId w:val="5"/>
        </w:numPr>
      </w:pPr>
      <w:r>
        <w:t>Also, if they have watched a movie the status should be Watched, and should not show up in the main view</w:t>
      </w:r>
    </w:p>
    <w:p w14:paraId="2E6A2F54" w14:textId="7BE36E7A" w:rsidR="00FB2D8C" w:rsidRDefault="00FB2D8C" w:rsidP="00BB1FBC">
      <w:pPr>
        <w:pStyle w:val="Normal-Indented"/>
        <w:numPr>
          <w:ilvl w:val="0"/>
          <w:numId w:val="5"/>
        </w:numPr>
      </w:pPr>
      <w:r>
        <w:t xml:space="preserve">There should be two additional areas to see the movies they have selected to watch – </w:t>
      </w:r>
    </w:p>
    <w:p w14:paraId="2A5D1021" w14:textId="44F32A7F" w:rsidR="00FB2D8C" w:rsidRDefault="00FB2D8C" w:rsidP="00FB2D8C">
      <w:pPr>
        <w:pStyle w:val="Normal-Indented"/>
        <w:numPr>
          <w:ilvl w:val="1"/>
          <w:numId w:val="5"/>
        </w:numPr>
      </w:pPr>
      <w:r>
        <w:t>An area to see all movies they have not watched and are not in the main view</w:t>
      </w:r>
    </w:p>
    <w:p w14:paraId="3FB23090" w14:textId="296AE1EA" w:rsidR="00FB2D8C" w:rsidRPr="00874AA1" w:rsidRDefault="00FB2D8C" w:rsidP="00FB2D8C">
      <w:pPr>
        <w:pStyle w:val="Normal-Indented"/>
        <w:numPr>
          <w:ilvl w:val="1"/>
          <w:numId w:val="5"/>
        </w:numPr>
      </w:pPr>
      <w:r>
        <w:t>An area to see all the movies that they have watched</w:t>
      </w:r>
    </w:p>
    <w:p w14:paraId="0E476714" w14:textId="15EC2853" w:rsidR="00481FAD" w:rsidRDefault="00FB2D8C" w:rsidP="00FB2D8C">
      <w:pPr>
        <w:pStyle w:val="Normal-Indented"/>
        <w:numPr>
          <w:ilvl w:val="0"/>
          <w:numId w:val="5"/>
        </w:numPr>
      </w:pPr>
      <w:r>
        <w:t xml:space="preserve">Each item in the main view, movie selection, and completed movies should have a button that links to a modal that pops up with the movie information, status, and due date. </w:t>
      </w:r>
    </w:p>
    <w:p w14:paraId="4233C9B9" w14:textId="032154E7" w:rsidR="00606166" w:rsidRDefault="00812EF1" w:rsidP="00606166">
      <w:pPr>
        <w:pStyle w:val="Normal-Indented"/>
        <w:numPr>
          <w:ilvl w:val="1"/>
          <w:numId w:val="5"/>
        </w:numPr>
      </w:pPr>
      <w:r>
        <w:t>Note that this should be a single modal that dynamically updates information when it is opened.</w:t>
      </w:r>
    </w:p>
    <w:p w14:paraId="0E1A2411" w14:textId="07309CFE" w:rsidR="00812EF1" w:rsidRPr="00874AA1" w:rsidRDefault="00812EF1" w:rsidP="00812EF1">
      <w:pPr>
        <w:pStyle w:val="Normal-Indented"/>
        <w:numPr>
          <w:ilvl w:val="0"/>
          <w:numId w:val="5"/>
        </w:numPr>
      </w:pPr>
      <w:r>
        <w:t xml:space="preserve">Any submission that is done on the page should NOT refresh page, but instead use AJAX to make the call, notify the user, and automatically update the information on the page.  </w:t>
      </w:r>
    </w:p>
    <w:p w14:paraId="0AE24E02" w14:textId="045D4595" w:rsidR="00563FE4" w:rsidRPr="00874AA1" w:rsidRDefault="00812EF1" w:rsidP="00874AA1">
      <w:pPr>
        <w:pStyle w:val="Heading1"/>
      </w:pPr>
      <w:r>
        <w:t xml:space="preserve">Tips and Tools: </w:t>
      </w:r>
    </w:p>
    <w:p w14:paraId="26D7603F" w14:textId="1C32808B" w:rsidR="00563FE4" w:rsidRDefault="00812EF1" w:rsidP="00812EF1">
      <w:pPr>
        <w:pStyle w:val="ListParagraph"/>
        <w:numPr>
          <w:ilvl w:val="0"/>
          <w:numId w:val="6"/>
        </w:numPr>
      </w:pPr>
      <w:r>
        <w:t xml:space="preserve">Passport Authentication – we use the local strategy and </w:t>
      </w:r>
      <w:proofErr w:type="spellStart"/>
      <w:r>
        <w:t>bcrypt</w:t>
      </w:r>
      <w:proofErr w:type="spellEnd"/>
      <w:r>
        <w:t xml:space="preserve"> to encrypt user passwords, so they are not visible in the database</w:t>
      </w:r>
    </w:p>
    <w:p w14:paraId="587A02CD" w14:textId="187309D8" w:rsidR="00812EF1" w:rsidRDefault="00812EF1" w:rsidP="00812EF1">
      <w:pPr>
        <w:pStyle w:val="ListParagraph"/>
        <w:numPr>
          <w:ilvl w:val="0"/>
          <w:numId w:val="6"/>
        </w:numPr>
      </w:pPr>
      <w:r>
        <w:t xml:space="preserve">For all your front-end work, including the modal, use </w:t>
      </w:r>
      <w:hyperlink r:id="rId10" w:history="1">
        <w:r w:rsidRPr="00001D57">
          <w:rPr>
            <w:rStyle w:val="Hyperlink"/>
          </w:rPr>
          <w:t>https://mdbootstrap.com/</w:t>
        </w:r>
      </w:hyperlink>
      <w:r>
        <w:t>. It makes the build very quick and simple</w:t>
      </w:r>
    </w:p>
    <w:p w14:paraId="104D5779" w14:textId="1BD1CAA0" w:rsidR="00812EF1" w:rsidRDefault="00606166" w:rsidP="00812EF1">
      <w:pPr>
        <w:pStyle w:val="ListParagraph"/>
        <w:numPr>
          <w:ilvl w:val="0"/>
          <w:numId w:val="6"/>
        </w:numPr>
      </w:pPr>
      <w:r>
        <w:t xml:space="preserve">Where there needs to be lists and searches, we use the Pagination tables. They really make searching data easy and dynamic. You can find the code in the MD Bootstrap website above, and here - </w:t>
      </w:r>
      <w:hyperlink r:id="rId11" w:history="1">
        <w:r w:rsidRPr="00001D57">
          <w:rPr>
            <w:rStyle w:val="Hyperlink"/>
          </w:rPr>
          <w:t>https://datatables.net/</w:t>
        </w:r>
      </w:hyperlink>
      <w:r>
        <w:t xml:space="preserve"> </w:t>
      </w:r>
    </w:p>
    <w:p w14:paraId="11519AA5" w14:textId="7EA39C42" w:rsidR="00606166" w:rsidRDefault="00606166" w:rsidP="00812EF1">
      <w:pPr>
        <w:pStyle w:val="ListParagraph"/>
        <w:numPr>
          <w:ilvl w:val="0"/>
          <w:numId w:val="6"/>
        </w:numPr>
      </w:pPr>
      <w:r>
        <w:t xml:space="preserve">In order to make the modal dynamically update when opened, use onclick functions and/or click listeners to run jQuery/JavaScript functions to fill in the data by element ID.  </w:t>
      </w:r>
    </w:p>
    <w:p w14:paraId="65AE7B92" w14:textId="7F3526F6" w:rsidR="00606166" w:rsidRDefault="00606166" w:rsidP="00812EF1">
      <w:pPr>
        <w:pStyle w:val="ListParagraph"/>
        <w:numPr>
          <w:ilvl w:val="0"/>
          <w:numId w:val="6"/>
        </w:numPr>
      </w:pPr>
      <w:r>
        <w:t xml:space="preserve">There will be a lot of “IF” statements to perform the functions needed. </w:t>
      </w:r>
    </w:p>
    <w:p w14:paraId="3524A6A0" w14:textId="3CCD2FBE" w:rsidR="00606166" w:rsidRPr="00874AA1" w:rsidRDefault="00606166" w:rsidP="00812EF1">
      <w:pPr>
        <w:pStyle w:val="ListParagraph"/>
        <w:numPr>
          <w:ilvl w:val="0"/>
          <w:numId w:val="6"/>
        </w:numPr>
      </w:pPr>
      <w:r>
        <w:t xml:space="preserve">Most of the basic skills needed to build the base of this application are in Colt’s “Web Developer Bootcamp” </w:t>
      </w:r>
    </w:p>
    <w:p w14:paraId="2F94093C" w14:textId="1D192504" w:rsidR="00563FE4" w:rsidRPr="00874AA1" w:rsidRDefault="00BB6066" w:rsidP="00874AA1">
      <w:pPr>
        <w:pStyle w:val="Heading1"/>
      </w:pPr>
      <w:r>
        <w:t xml:space="preserve">Project Notes: </w:t>
      </w:r>
    </w:p>
    <w:p w14:paraId="32815699" w14:textId="793F088D" w:rsidR="00432A3E" w:rsidRPr="00874AA1" w:rsidRDefault="00BB6066" w:rsidP="00606166">
      <w:r>
        <w:t xml:space="preserve">We are looking to see your basic learning skills and competency in what we need to start you working on projects. We do promote creativity here and are open to many ideas and ways to improve our code and skills, so feel free to add whatever extra functionality, tools, etc. that you feel would make the app even more usable and modern. Though we are just looking for specific skills, and it’s not required, we are open to seeing what you can do creatively with the project as well.  </w:t>
      </w:r>
    </w:p>
    <w:p w14:paraId="4E1F9B38" w14:textId="77777777" w:rsidR="00BB6066" w:rsidRDefault="00BB6066" w:rsidP="00874AA1">
      <w:pPr>
        <w:pStyle w:val="Heading1"/>
      </w:pPr>
    </w:p>
    <w:p w14:paraId="69677F71" w14:textId="77777777" w:rsidR="00BB6066" w:rsidRDefault="00BB6066" w:rsidP="00874AA1">
      <w:pPr>
        <w:pStyle w:val="Heading1"/>
      </w:pPr>
    </w:p>
    <w:p w14:paraId="5CB39388" w14:textId="77777777" w:rsidR="00BB6066" w:rsidRDefault="00BB6066" w:rsidP="00874AA1">
      <w:pPr>
        <w:pStyle w:val="Heading1"/>
      </w:pPr>
    </w:p>
    <w:p w14:paraId="716FA7AA" w14:textId="77777777" w:rsidR="00BB6066" w:rsidRDefault="00BB6066" w:rsidP="00874AA1">
      <w:pPr>
        <w:pStyle w:val="Heading1"/>
      </w:pPr>
    </w:p>
    <w:p w14:paraId="26E3F89C" w14:textId="702FB640" w:rsidR="00563FE4" w:rsidRPr="00874AA1" w:rsidRDefault="00BB6066" w:rsidP="00874AA1">
      <w:pPr>
        <w:pStyle w:val="Heading1"/>
      </w:pPr>
      <w:r>
        <w:t>Timeline</w:t>
      </w:r>
    </w:p>
    <w:p w14:paraId="0E47F03C" w14:textId="77777777" w:rsidR="00372F55" w:rsidRDefault="00BB6066" w:rsidP="00874AA1">
      <w:r>
        <w:t xml:space="preserve">As for a timeline for completion, </w:t>
      </w:r>
      <w:r w:rsidR="00372F55">
        <w:t xml:space="preserve">the faster you can get it done, the faster we can start moving you into the company. We will check in to see your progress periodically. </w:t>
      </w:r>
    </w:p>
    <w:p w14:paraId="12C54806" w14:textId="12241BB7" w:rsidR="00563FE4" w:rsidRDefault="00BB6066" w:rsidP="00874AA1">
      <w:r>
        <w:t xml:space="preserve"> </w:t>
      </w:r>
    </w:p>
    <w:p w14:paraId="3568CF5E" w14:textId="3C833846" w:rsidR="00563FE4" w:rsidRPr="00874AA1" w:rsidRDefault="00606166" w:rsidP="00874AA1">
      <w:pPr>
        <w:pStyle w:val="Heading1"/>
      </w:pPr>
      <w:r>
        <w:t>Getting the project to us:</w:t>
      </w:r>
    </w:p>
    <w:p w14:paraId="10E8240A" w14:textId="66D988EB" w:rsidR="00044941" w:rsidRDefault="00606166" w:rsidP="00874AA1">
      <w:r>
        <w:t>Create a GitHub account and upload your project there, make it public or share it with us using email. Send us a link once that’s done</w:t>
      </w:r>
      <w:r w:rsidR="00372F55">
        <w:t>, or as you progress so we can see what you</w:t>
      </w:r>
      <w:r w:rsidR="00EF5255">
        <w:t>’ve done</w:t>
      </w:r>
      <w:bookmarkStart w:id="0" w:name="_GoBack"/>
      <w:bookmarkEnd w:id="0"/>
      <w:r>
        <w:t xml:space="preserve">. This will allow us to pull down the code, test, and examine it for review. </w:t>
      </w:r>
    </w:p>
    <w:p w14:paraId="61C867E2" w14:textId="6F79CD48" w:rsidR="00606166" w:rsidRPr="00874AA1" w:rsidRDefault="00606166" w:rsidP="00874AA1">
      <w:hyperlink r:id="rId12" w:history="1">
        <w:r w:rsidRPr="00001D57">
          <w:rPr>
            <w:rStyle w:val="Hyperlink"/>
          </w:rPr>
          <w:t>https://github.com/</w:t>
        </w:r>
      </w:hyperlink>
      <w:r>
        <w:t xml:space="preserve"> </w:t>
      </w:r>
    </w:p>
    <w:sectPr w:rsidR="00606166"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AC08F" w14:textId="77777777" w:rsidR="003B6F66" w:rsidRDefault="003B6F66" w:rsidP="00524988">
      <w:pPr>
        <w:spacing w:after="0" w:line="240" w:lineRule="auto"/>
      </w:pPr>
      <w:r>
        <w:separator/>
      </w:r>
    </w:p>
  </w:endnote>
  <w:endnote w:type="continuationSeparator" w:id="0">
    <w:p w14:paraId="7BBFE453" w14:textId="77777777" w:rsidR="003B6F66" w:rsidRDefault="003B6F66"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E643" w14:textId="77777777" w:rsidR="003B6F66" w:rsidRDefault="003B6F66" w:rsidP="00524988">
      <w:pPr>
        <w:spacing w:after="0" w:line="240" w:lineRule="auto"/>
      </w:pPr>
      <w:r>
        <w:separator/>
      </w:r>
    </w:p>
  </w:footnote>
  <w:footnote w:type="continuationSeparator" w:id="0">
    <w:p w14:paraId="01236D40" w14:textId="77777777" w:rsidR="003B6F66" w:rsidRDefault="003B6F66"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A2151"/>
    <w:multiLevelType w:val="hybridMultilevel"/>
    <w:tmpl w:val="CB643834"/>
    <w:lvl w:ilvl="0" w:tplc="544AF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424B5"/>
    <w:multiLevelType w:val="hybridMultilevel"/>
    <w:tmpl w:val="C598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E70A8"/>
    <w:multiLevelType w:val="hybridMultilevel"/>
    <w:tmpl w:val="5282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BC"/>
    <w:rsid w:val="00044941"/>
    <w:rsid w:val="00076856"/>
    <w:rsid w:val="00097C80"/>
    <w:rsid w:val="00151A42"/>
    <w:rsid w:val="001E3ADA"/>
    <w:rsid w:val="002016CA"/>
    <w:rsid w:val="002261A4"/>
    <w:rsid w:val="002F1EA7"/>
    <w:rsid w:val="003169C1"/>
    <w:rsid w:val="00372F55"/>
    <w:rsid w:val="003B6F66"/>
    <w:rsid w:val="00432A3E"/>
    <w:rsid w:val="00481FAD"/>
    <w:rsid w:val="00483FFD"/>
    <w:rsid w:val="005244D5"/>
    <w:rsid w:val="00524988"/>
    <w:rsid w:val="00563FE4"/>
    <w:rsid w:val="005733DE"/>
    <w:rsid w:val="00575138"/>
    <w:rsid w:val="00575C9D"/>
    <w:rsid w:val="005854E9"/>
    <w:rsid w:val="00606166"/>
    <w:rsid w:val="00635D86"/>
    <w:rsid w:val="00783197"/>
    <w:rsid w:val="00812EF1"/>
    <w:rsid w:val="00874AA1"/>
    <w:rsid w:val="00A55951"/>
    <w:rsid w:val="00B76EF2"/>
    <w:rsid w:val="00BB1FBC"/>
    <w:rsid w:val="00BB6066"/>
    <w:rsid w:val="00EF5255"/>
    <w:rsid w:val="00FA6F20"/>
    <w:rsid w:val="00FB2D8C"/>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C5CD2"/>
  <w15:chartTrackingRefBased/>
  <w15:docId w15:val="{8CAE4DE7-453A-4070-A77F-DBE78731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812EF1"/>
    <w:pPr>
      <w:ind w:left="720"/>
      <w:contextualSpacing/>
    </w:pPr>
  </w:style>
  <w:style w:type="character" w:styleId="Hyperlink">
    <w:name w:val="Hyperlink"/>
    <w:basedOn w:val="DefaultParagraphFont"/>
    <w:uiPriority w:val="99"/>
    <w:unhideWhenUsed/>
    <w:rsid w:val="00812EF1"/>
    <w:rPr>
      <w:color w:val="0563C1" w:themeColor="hyperlink"/>
      <w:u w:val="single"/>
    </w:rPr>
  </w:style>
  <w:style w:type="character" w:styleId="UnresolvedMention">
    <w:name w:val="Unresolved Mention"/>
    <w:basedOn w:val="DefaultParagraphFont"/>
    <w:uiPriority w:val="99"/>
    <w:semiHidden/>
    <w:unhideWhenUsed/>
    <w:rsid w:val="00812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tables.n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dbootstra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ke\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59B3AD6D4BB7B54FC0C6CBEBCF96"/>
        <w:category>
          <w:name w:val="General"/>
          <w:gallery w:val="placeholder"/>
        </w:category>
        <w:types>
          <w:type w:val="bbPlcHdr"/>
        </w:types>
        <w:behaviors>
          <w:behavior w:val="content"/>
        </w:behaviors>
        <w:guid w:val="{C10A6EA8-DDCB-4A09-8E7F-851F7306521C}"/>
      </w:docPartPr>
      <w:docPartBody>
        <w:p w:rsidR="00000000" w:rsidRDefault="00A727D3">
          <w:pPr>
            <w:pStyle w:val="D1BD59B3AD6D4BB7B54FC0C6CBEBCF96"/>
          </w:pPr>
          <w:r w:rsidRPr="00874AA1">
            <w:t>Project Based Learning:</w:t>
          </w:r>
        </w:p>
      </w:docPartBody>
    </w:docPart>
    <w:docPart>
      <w:docPartPr>
        <w:name w:val="1443023D43BF4287A184799AA5C24DD3"/>
        <w:category>
          <w:name w:val="General"/>
          <w:gallery w:val="placeholder"/>
        </w:category>
        <w:types>
          <w:type w:val="bbPlcHdr"/>
        </w:types>
        <w:behaviors>
          <w:behavior w:val="content"/>
        </w:behaviors>
        <w:guid w:val="{BD2F9BDE-5C3F-48F8-9B51-10401191787F}"/>
      </w:docPartPr>
      <w:docPartBody>
        <w:p w:rsidR="00000000" w:rsidRDefault="00A727D3">
          <w:pPr>
            <w:pStyle w:val="1443023D43BF4287A184799AA5C24DD3"/>
          </w:pPr>
          <w:r w:rsidRPr="00874AA1">
            <w:t>Project Overview:</w:t>
          </w:r>
        </w:p>
      </w:docPartBody>
    </w:docPart>
    <w:docPart>
      <w:docPartPr>
        <w:name w:val="BC60BBED6A7F49C096DF4007DB511C34"/>
        <w:category>
          <w:name w:val="General"/>
          <w:gallery w:val="placeholder"/>
        </w:category>
        <w:types>
          <w:type w:val="bbPlcHdr"/>
        </w:types>
        <w:behaviors>
          <w:behavior w:val="content"/>
        </w:behaviors>
        <w:guid w:val="{5304FE0E-C11D-43E3-AA56-A7EB079AAD21}"/>
      </w:docPartPr>
      <w:docPartBody>
        <w:p w:rsidR="00000000" w:rsidRDefault="00A727D3">
          <w:pPr>
            <w:pStyle w:val="BC60BBED6A7F49C096DF4007DB511C34"/>
          </w:pPr>
          <w:r w:rsidRPr="00874AA1">
            <w:t>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D3"/>
    <w:rsid w:val="00A7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BD59B3AD6D4BB7B54FC0C6CBEBCF96">
    <w:name w:val="D1BD59B3AD6D4BB7B54FC0C6CBEBCF96"/>
  </w:style>
  <w:style w:type="paragraph" w:customStyle="1" w:styleId="6140AF9A511944FF95276259EA3FE6CD">
    <w:name w:val="6140AF9A511944FF95276259EA3FE6CD"/>
  </w:style>
  <w:style w:type="paragraph" w:customStyle="1" w:styleId="1443023D43BF4287A184799AA5C24DD3">
    <w:name w:val="1443023D43BF4287A184799AA5C24DD3"/>
  </w:style>
  <w:style w:type="paragraph" w:customStyle="1" w:styleId="E0C6B360FB394E048AE9C2B941BD896D">
    <w:name w:val="E0C6B360FB394E048AE9C2B941BD896D"/>
  </w:style>
  <w:style w:type="paragraph" w:customStyle="1" w:styleId="33E0EC835BB94173B478ADC55293892F">
    <w:name w:val="33E0EC835BB94173B478ADC55293892F"/>
  </w:style>
  <w:style w:type="paragraph" w:customStyle="1" w:styleId="4E0DCB141759401DBEF8202A7CCE49C5">
    <w:name w:val="4E0DCB141759401DBEF8202A7CCE49C5"/>
  </w:style>
  <w:style w:type="paragraph" w:customStyle="1" w:styleId="7F1ECE10489E4655A42A2735758B3D5B">
    <w:name w:val="7F1ECE10489E4655A42A2735758B3D5B"/>
  </w:style>
  <w:style w:type="paragraph" w:customStyle="1" w:styleId="07D477D4DF5741AAB26E26AAB32F643D">
    <w:name w:val="07D477D4DF5741AAB26E26AAB32F643D"/>
  </w:style>
  <w:style w:type="paragraph" w:customStyle="1" w:styleId="BC60BBED6A7F49C096DF4007DB511C34">
    <w:name w:val="BC60BBED6A7F49C096DF4007DB511C34"/>
  </w:style>
  <w:style w:type="paragraph" w:customStyle="1" w:styleId="7054B128F914433F872F7A89937C4449">
    <w:name w:val="7054B128F914433F872F7A89937C4449"/>
  </w:style>
  <w:style w:type="paragraph" w:customStyle="1" w:styleId="73037D872A284A829B67F37D561D8FA1">
    <w:name w:val="73037D872A284A829B67F37D561D8FA1"/>
  </w:style>
  <w:style w:type="paragraph" w:customStyle="1" w:styleId="F6CF88695E25464BA5281BD08C5B6E35">
    <w:name w:val="F6CF88695E25464BA5281BD08C5B6E35"/>
  </w:style>
  <w:style w:type="paragraph" w:customStyle="1" w:styleId="1052A66409D44ECCB0BEE6DB7BF765A8">
    <w:name w:val="1052A66409D44ECCB0BEE6DB7BF765A8"/>
  </w:style>
  <w:style w:type="paragraph" w:customStyle="1" w:styleId="78DCA35E75174EB5815A944A2AAE684E">
    <w:name w:val="78DCA35E75174EB5815A944A2AAE684E"/>
  </w:style>
  <w:style w:type="paragraph" w:customStyle="1" w:styleId="C211AE640C2E46FCA397B4965F656FED">
    <w:name w:val="C211AE640C2E46FCA397B4965F656FED"/>
  </w:style>
  <w:style w:type="paragraph" w:customStyle="1" w:styleId="C493F3EB321141FF9C99BAB9FCB598FD">
    <w:name w:val="C493F3EB321141FF9C99BAB9FCB598FD"/>
  </w:style>
  <w:style w:type="paragraph" w:customStyle="1" w:styleId="733803A5C4D64DF8A75111A21AE39FD3">
    <w:name w:val="733803A5C4D64DF8A75111A21AE39FD3"/>
  </w:style>
  <w:style w:type="paragraph" w:customStyle="1" w:styleId="8DF094391C5841DE98872820B9A80ABD">
    <w:name w:val="8DF094391C5841DE98872820B9A80ABD"/>
  </w:style>
  <w:style w:type="paragraph" w:customStyle="1" w:styleId="F577DD16721C4A5EAF5609D24F0D45FA">
    <w:name w:val="F577DD16721C4A5EAF5609D24F0D45FA"/>
  </w:style>
  <w:style w:type="paragraph" w:customStyle="1" w:styleId="B88A57AA428747D3B7119AD44383B23E">
    <w:name w:val="B88A57AA428747D3B7119AD44383B23E"/>
  </w:style>
  <w:style w:type="paragraph" w:customStyle="1" w:styleId="55E2ADF61931426898379C75D0C3F80C">
    <w:name w:val="55E2ADF61931426898379C75D0C3F80C"/>
  </w:style>
  <w:style w:type="paragraph" w:customStyle="1" w:styleId="817CDD79BE2D4D10B7FBD1DA872302E2">
    <w:name w:val="817CDD79BE2D4D10B7FBD1DA872302E2"/>
  </w:style>
  <w:style w:type="paragraph" w:customStyle="1" w:styleId="953B75F382984A3891955903078D73B5">
    <w:name w:val="953B75F382984A3891955903078D73B5"/>
  </w:style>
  <w:style w:type="paragraph" w:customStyle="1" w:styleId="26E552BEF2DF4B8F8EEA47C685B81A84">
    <w:name w:val="26E552BEF2DF4B8F8EEA47C685B81A84"/>
  </w:style>
  <w:style w:type="paragraph" w:customStyle="1" w:styleId="5714027C4CA14367A5745D12C4AA0658">
    <w:name w:val="5714027C4CA14367A5745D12C4AA0658"/>
  </w:style>
  <w:style w:type="paragraph" w:customStyle="1" w:styleId="A5B6A3CCA339475F98F1B3A08F030590">
    <w:name w:val="A5B6A3CCA339475F98F1B3A08F030590"/>
  </w:style>
  <w:style w:type="paragraph" w:customStyle="1" w:styleId="CE44838D061248C482DAD1B58D173D59">
    <w:name w:val="CE44838D061248C482DAD1B58D173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4268</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Ackeret</dc:creator>
  <cp:keywords/>
  <dc:description/>
  <cp:lastModifiedBy>Vincent Ackeret</cp:lastModifiedBy>
  <cp:revision>3</cp:revision>
  <dcterms:created xsi:type="dcterms:W3CDTF">2019-02-18T15:15:00Z</dcterms:created>
  <dcterms:modified xsi:type="dcterms:W3CDTF">2019-02-21T14:23:00Z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